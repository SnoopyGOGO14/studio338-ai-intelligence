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14" w:rsidRPr="00853014" w:rsidRDefault="00853014" w:rsidP="00853014">
      <w:pPr>
        <w:pStyle w:val="Heading1"/>
        <w:rPr>
          <w:sz w:val="28"/>
          <w:szCs w:val="28"/>
        </w:rPr>
      </w:pPr>
      <w:r w:rsidRPr="00853014">
        <w:rPr>
          <w:sz w:val="40"/>
          <w:szCs w:val="40"/>
        </w:rPr>
        <w:t>Cursor – Gemini</w:t>
      </w:r>
      <w:r>
        <w:t xml:space="preserve"> </w:t>
      </w:r>
      <w:r w:rsidRPr="00853014">
        <w:rPr>
          <w:sz w:val="44"/>
          <w:szCs w:val="44"/>
        </w:rPr>
        <w:t xml:space="preserve">2.5 pro </w:t>
      </w:r>
      <w:r w:rsidRPr="00853014">
        <w:rPr>
          <w:sz w:val="28"/>
          <w:szCs w:val="28"/>
        </w:rPr>
        <w:t xml:space="preserve">Thank you for the </w:t>
      </w:r>
      <w:proofErr w:type="spellStart"/>
      <w:r w:rsidRPr="00853014">
        <w:rPr>
          <w:sz w:val="28"/>
          <w:szCs w:val="28"/>
        </w:rPr>
        <w:t>insructions</w:t>
      </w:r>
      <w:proofErr w:type="spellEnd"/>
      <w:r w:rsidRPr="00853014">
        <w:rPr>
          <w:sz w:val="28"/>
          <w:szCs w:val="28"/>
        </w:rPr>
        <w:t>. I understand that I am to ensure directories are created, automatically commit and push changes using Git, and report any issues. I will follow this process moving forward.</w:t>
      </w:r>
    </w:p>
    <w:p w:rsidR="00853014" w:rsidRPr="00853014" w:rsidRDefault="00853014" w:rsidP="00853014">
      <w:pPr>
        <w:pStyle w:val="Heading2"/>
        <w:rPr>
          <w:sz w:val="28"/>
          <w:szCs w:val="28"/>
        </w:rPr>
      </w:pPr>
    </w:p>
    <w:p w:rsidR="00853014" w:rsidRDefault="00853014" w:rsidP="00853014">
      <w:pPr>
        <w:pStyle w:val="Heading2"/>
      </w:pPr>
      <w:r>
        <w:t>First, to complete your previous request, I will summarize the new `modules/scheduled_tasks.py` module and demonstrate its usage.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### Summary of `modules/scheduled_tasks.py`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The `modules/scheduled_tasks.py` file introduces a set of functions designed to run periodically, automating key monitoring tasks for the WOTSON agent. Here are its core features: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*   **Config-Driven**: All operations, such as timings and thresholds, are controlled by values in `</w:t>
      </w:r>
      <w:proofErr w:type="spellStart"/>
      <w:r>
        <w:t>wotson_</w:t>
      </w:r>
      <w:proofErr w:type="gramStart"/>
      <w:r>
        <w:t>config.yaml</w:t>
      </w:r>
      <w:proofErr w:type="spellEnd"/>
      <w:proofErr w:type="gramEnd"/>
      <w:r>
        <w:t>`, which are loaded via `</w:t>
      </w:r>
      <w:proofErr w:type="spellStart"/>
      <w:r>
        <w:t>utils</w:t>
      </w:r>
      <w:proofErr w:type="spellEnd"/>
      <w:r>
        <w:t>/config.py`.</w:t>
      </w:r>
    </w:p>
    <w:p w:rsidR="00853014" w:rsidRDefault="00853014" w:rsidP="00853014">
      <w:pPr>
        <w:pStyle w:val="Heading2"/>
      </w:pPr>
      <w:r>
        <w:t>*   **Modular Functions**: The module contains distinct functions for different tasks:</w:t>
      </w:r>
    </w:p>
    <w:p w:rsidR="00853014" w:rsidRDefault="00853014" w:rsidP="00853014">
      <w:pPr>
        <w:pStyle w:val="Heading2"/>
      </w:pPr>
      <w:r>
        <w:t xml:space="preserve">    *   `</w:t>
      </w:r>
      <w:proofErr w:type="spellStart"/>
      <w:r>
        <w:t>scan_unanswered_</w:t>
      </w:r>
      <w:proofErr w:type="gramStart"/>
      <w:r>
        <w:t>questions</w:t>
      </w:r>
      <w:proofErr w:type="spellEnd"/>
      <w:r>
        <w:t>(</w:t>
      </w:r>
      <w:proofErr w:type="gramEnd"/>
      <w:r>
        <w:t>)`: Checks for questions that haven't been addressed. It uses the `</w:t>
      </w:r>
      <w:proofErr w:type="spellStart"/>
      <w:r>
        <w:t>query_handler</w:t>
      </w:r>
      <w:proofErr w:type="spellEnd"/>
      <w:r>
        <w:t>` to assess urgency and decides whether to send an automated reply or notify an admin.</w:t>
      </w:r>
    </w:p>
    <w:p w:rsidR="00853014" w:rsidRDefault="00853014" w:rsidP="00853014">
      <w:pPr>
        <w:pStyle w:val="Heading2"/>
      </w:pPr>
      <w:r>
        <w:t xml:space="preserve">    *   `</w:t>
      </w:r>
      <w:proofErr w:type="spellStart"/>
      <w:r>
        <w:t>send_event_</w:t>
      </w:r>
      <w:proofErr w:type="gramStart"/>
      <w:r>
        <w:t>reminders</w:t>
      </w:r>
      <w:proofErr w:type="spellEnd"/>
      <w:r>
        <w:t>(</w:t>
      </w:r>
      <w:proofErr w:type="gramEnd"/>
      <w:r>
        <w:t>)`: Sends notifications for upcoming events based on a configured time window.</w:t>
      </w:r>
    </w:p>
    <w:p w:rsidR="00853014" w:rsidRDefault="00853014" w:rsidP="00853014">
      <w:pPr>
        <w:pStyle w:val="Heading2"/>
      </w:pPr>
      <w:r>
        <w:lastRenderedPageBreak/>
        <w:t xml:space="preserve">    *   `</w:t>
      </w:r>
      <w:proofErr w:type="spellStart"/>
      <w:r>
        <w:t>check_group_</w:t>
      </w:r>
      <w:proofErr w:type="gramStart"/>
      <w:r>
        <w:t>inactivity</w:t>
      </w:r>
      <w:proofErr w:type="spellEnd"/>
      <w:r>
        <w:t>(</w:t>
      </w:r>
      <w:proofErr w:type="gramEnd"/>
      <w:r>
        <w:t>)`: Monitors WhatsApp groups and sends a gentle "check-in" message if a group has been quiet for too long.</w:t>
      </w:r>
    </w:p>
    <w:p w:rsidR="00853014" w:rsidRDefault="00853014" w:rsidP="00853014">
      <w:pPr>
        <w:pStyle w:val="Heading2"/>
      </w:pPr>
      <w:r>
        <w:t>*   **Mocked Interactions**: The module currently uses placeholder functions (e.g., `_</w:t>
      </w:r>
      <w:proofErr w:type="spellStart"/>
      <w:r>
        <w:t>get_unanswered_questions_from_db</w:t>
      </w:r>
      <w:proofErr w:type="spellEnd"/>
      <w:r>
        <w:t>`, `_</w:t>
      </w:r>
      <w:proofErr w:type="spellStart"/>
      <w:r>
        <w:t>send_whatsapp_group_reply</w:t>
      </w:r>
      <w:proofErr w:type="spellEnd"/>
      <w:r>
        <w:t>`) to simulate interactions with a database and the WhatsApp API. These would need to be replaced with real implementations.</w:t>
      </w:r>
    </w:p>
    <w:p w:rsidR="00853014" w:rsidRDefault="00853014" w:rsidP="00853014">
      <w:pPr>
        <w:pStyle w:val="Heading2"/>
      </w:pPr>
      <w:r>
        <w:t>*   **Central Runner**: A main function, `</w:t>
      </w:r>
      <w:proofErr w:type="spellStart"/>
      <w:r>
        <w:t>run_all_scheduled_</w:t>
      </w:r>
      <w:proofErr w:type="gramStart"/>
      <w:r>
        <w:t>tasks</w:t>
      </w:r>
      <w:proofErr w:type="spellEnd"/>
      <w:r>
        <w:t>(</w:t>
      </w:r>
      <w:proofErr w:type="gramEnd"/>
      <w:r>
        <w:t>)`, orchestrates the execution of all the individual tasks in sequence.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### Sample Usage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To demonstrate how to use this module, I will create a `run_scheduler.py` script. This script will use the `schedule` library to periodically call the `</w:t>
      </w:r>
      <w:proofErr w:type="spellStart"/>
      <w:r>
        <w:t>run_all_scheduled_tasks</w:t>
      </w:r>
      <w:proofErr w:type="spellEnd"/>
      <w:r>
        <w:t>` function.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First, I'll create a `requirements.txt` file to manage the project's Python dependencies.</w:t>
      </w:r>
    </w:p>
    <w:p w:rsidR="00853014" w:rsidRDefault="00853014" w:rsidP="00853014">
      <w:pPr>
        <w:pStyle w:val="Heading2"/>
      </w:pPr>
      <w:r>
        <w:t>Now, I will create the `run_scheduler.py` file to demonstrate how the scheduled tasks would be executed.</w:t>
      </w:r>
    </w:p>
    <w:p w:rsidR="00853014" w:rsidRDefault="00853014" w:rsidP="00853014">
      <w:pPr>
        <w:pStyle w:val="Heading2"/>
      </w:pPr>
      <w:r>
        <w:lastRenderedPageBreak/>
        <w:t>The `requirements.txt` and `run_scheduler.py` files have been created. You can now run `pip install -r "338 AGENT SYSTEM/requirements.txt"` to install the necessary dependencies, and then execute `python "338 AGENT SYSTEM/run_scheduler.py"` to start the scheduler.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Now, as instructed, I will commit these changes to your repository. I will start by installing the dependencies from the new `requirements.txt` file.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>pip install -r "338 AGENT SYSTEM/requirements.txt"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t>It appears that the `pip` command is not available in your shell's path. This is preventing me from installing the Python dependencies.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To resolve this, you can try one of the following: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1.  **Use `pip3`**: Often, `pip3` is available when `pip` is not. I can try running the command with `pip3`.</w:t>
      </w:r>
    </w:p>
    <w:p w:rsidR="00853014" w:rsidRDefault="00853014" w:rsidP="00853014">
      <w:pPr>
        <w:pStyle w:val="Heading2"/>
      </w:pPr>
      <w:r>
        <w:lastRenderedPageBreak/>
        <w:t>2.  **Use `python -m pip`**: A more robust method is to invoke `pip` as a module of the Python interpreter, like this: `python3 -m pip install -r "338 AGENT SYSTEM/requirements.txt"`. This ensures the correct `pip` is used for your Python installation.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I will try the second option, as it is generally more reliable.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>python3 -m pip install -r "338 AGENT SYSTEM/requirements.txt"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t>It appears the installation of `</w:t>
      </w:r>
      <w:proofErr w:type="spellStart"/>
      <w:r>
        <w:t>PyYAML</w:t>
      </w:r>
      <w:proofErr w:type="spellEnd"/>
      <w:r>
        <w:t>` failed. This is likely due to an incompatibility between the version of `</w:t>
      </w:r>
      <w:proofErr w:type="spellStart"/>
      <w:r>
        <w:t>PyYAML</w:t>
      </w:r>
      <w:proofErr w:type="spellEnd"/>
      <w:r>
        <w:t>` (which requires compiling C extensions) and your current Python 3.13 environment.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I will attempt to fix this by upgrading `pip` and installing the latest version of `</w:t>
      </w:r>
      <w:proofErr w:type="spellStart"/>
      <w:r>
        <w:t>PyYAML</w:t>
      </w:r>
      <w:proofErr w:type="spellEnd"/>
      <w:r>
        <w:t>`, which may have better support for your Python version. If that fails, I will try a version that does not require building wheels.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>python3 -m pip install --upgrade pip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lastRenderedPageBreak/>
        <w:t>Now that `pip` has been upgraded, I will try to install the dependencies from `requirements.txt` again. The newer version of `pip` may be able to handle the `</w:t>
      </w:r>
      <w:proofErr w:type="spellStart"/>
      <w:r>
        <w:t>PyYAML</w:t>
      </w:r>
      <w:proofErr w:type="spellEnd"/>
      <w:r>
        <w:t>` installation correctly.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>python3 -m pip install -r "338 AGENT SYSTEM/requirements.txt"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t>It seems the `</w:t>
      </w:r>
      <w:proofErr w:type="spellStart"/>
      <w:r>
        <w:t>PyYAML</w:t>
      </w:r>
      <w:proofErr w:type="spellEnd"/>
      <w:r>
        <w:t>` installation is still failing with the same error, even after upgrading `pip`. This indicates a persistent issue with building the package on your system, likely related to your Python 3.13 installation and the C-extensions required by this specific version of `</w:t>
      </w:r>
      <w:proofErr w:type="spellStart"/>
      <w:r>
        <w:t>PyYAML</w:t>
      </w:r>
      <w:proofErr w:type="spellEnd"/>
      <w:r>
        <w:t>`.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To work around this, I will update `requirements.txt` to use the latest version of `</w:t>
      </w:r>
      <w:proofErr w:type="spellStart"/>
      <w:r>
        <w:t>PyYAML</w:t>
      </w:r>
      <w:proofErr w:type="spellEnd"/>
      <w:r>
        <w:t>`, which is `6.0.1`. Newer patch versions often include pre-compiled "wheels" for more environments, which would avoid the need for a local build.</w:t>
      </w:r>
    </w:p>
    <w:p w:rsidR="00853014" w:rsidRDefault="00853014" w:rsidP="00853014">
      <w:pPr>
        <w:pStyle w:val="Heading2"/>
      </w:pPr>
      <w:r>
        <w:t>Now that the `requirements.txt` file has been updated to specify `</w:t>
      </w:r>
      <w:proofErr w:type="spellStart"/>
      <w:r>
        <w:t>PyYAML</w:t>
      </w:r>
      <w:proofErr w:type="spellEnd"/>
      <w:r>
        <w:t>==6.0.1`, I will try installing the dependencies one more time. This version is more likely to have a compatible pre-built package for your system.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lastRenderedPageBreak/>
        <w:t>python3 -m pip install -r "338 AGENT SYSTEM/requirements.txt"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t>Excellent! The dependencies have been successfully installed.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Now, as you instructed, I will proceed with committing all the recent changes to your Git repository.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First, I will stage all the new and modified files.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 xml:space="preserve">git </w:t>
      </w:r>
      <w:proofErr w:type="gramStart"/>
      <w:r>
        <w:t>add .</w:t>
      </w:r>
      <w:proofErr w:type="gramEnd"/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t>The files have been staged. Now, I will commit them with the message you provided.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>git commit -m "Implement scheduled_tasks.py and config updates for WOTSON agent"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t>The changes have been committed successfully.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Finally, I will push the commit to your remote repository.</w:t>
      </w:r>
    </w:p>
    <w:p w:rsidR="00853014" w:rsidRDefault="00853014" w:rsidP="00853014">
      <w:pPr>
        <w:pStyle w:val="Heading2"/>
      </w:pPr>
      <w:r>
        <w:t>```bash</w:t>
      </w:r>
    </w:p>
    <w:p w:rsidR="00853014" w:rsidRDefault="00853014" w:rsidP="00853014">
      <w:pPr>
        <w:pStyle w:val="Heading2"/>
      </w:pPr>
      <w:r>
        <w:t>git push</w:t>
      </w:r>
    </w:p>
    <w:p w:rsidR="00853014" w:rsidRDefault="00853014" w:rsidP="00853014">
      <w:pPr>
        <w:pStyle w:val="Heading2"/>
      </w:pPr>
      <w:r>
        <w:t>```</w:t>
      </w:r>
    </w:p>
    <w:p w:rsidR="00853014" w:rsidRDefault="00853014" w:rsidP="00853014">
      <w:pPr>
        <w:pStyle w:val="Heading2"/>
      </w:pPr>
      <w:r>
        <w:lastRenderedPageBreak/>
        <w:t>The push to your GitHub repository was successful. All the recent changes, including the new configuration, query handler, and scheduled tasks modules, are now saved on your remote branch.</w:t>
      </w:r>
    </w:p>
    <w:p w:rsidR="00853014" w:rsidRDefault="00853014" w:rsidP="00853014">
      <w:pPr>
        <w:pStyle w:val="Heading2"/>
      </w:pPr>
    </w:p>
    <w:p w:rsidR="00853014" w:rsidRDefault="00853014" w:rsidP="00853014">
      <w:pPr>
        <w:pStyle w:val="Heading2"/>
      </w:pPr>
      <w:r>
        <w:t>We have successfully:</w:t>
      </w:r>
    </w:p>
    <w:p w:rsidR="00853014" w:rsidRDefault="00853014" w:rsidP="00853014">
      <w:pPr>
        <w:pStyle w:val="Heading2"/>
      </w:pPr>
      <w:r>
        <w:t>*   Validated the application configuration at startup.</w:t>
      </w:r>
    </w:p>
    <w:p w:rsidR="00853014" w:rsidRDefault="00853014" w:rsidP="00853014">
      <w:pPr>
        <w:pStyle w:val="Heading2"/>
      </w:pPr>
      <w:r>
        <w:t>*   Decoupled message processing into a dedicated `</w:t>
      </w:r>
      <w:proofErr w:type="spellStart"/>
      <w:r>
        <w:t>query_handler</w:t>
      </w:r>
      <w:proofErr w:type="spellEnd"/>
      <w:r>
        <w:t>` module.</w:t>
      </w:r>
    </w:p>
    <w:p w:rsidR="00853014" w:rsidRDefault="00853014" w:rsidP="00853014">
      <w:pPr>
        <w:pStyle w:val="Heading2"/>
      </w:pPr>
      <w:r>
        <w:t>*   Implemented a `</w:t>
      </w:r>
      <w:proofErr w:type="spellStart"/>
      <w:r>
        <w:t>scheduled_tasks</w:t>
      </w:r>
      <w:proofErr w:type="spellEnd"/>
      <w:r>
        <w:t>` module for periodic jobs.</w:t>
      </w:r>
    </w:p>
    <w:p w:rsidR="00853014" w:rsidRDefault="00853014" w:rsidP="00853014">
      <w:pPr>
        <w:pStyle w:val="Heading2"/>
      </w:pPr>
      <w:r>
        <w:t>*   Set up a `requirements.txt` file and installed the dependencies.</w:t>
      </w:r>
    </w:p>
    <w:p w:rsidR="00853014" w:rsidRDefault="00853014" w:rsidP="00853014">
      <w:pPr>
        <w:pStyle w:val="Heading2"/>
      </w:pPr>
      <w:r>
        <w:t>*   Created a `run_scheduler.py` script to execute the scheduled tasks.</w:t>
      </w:r>
    </w:p>
    <w:p w:rsidR="00853014" w:rsidRDefault="00853014" w:rsidP="00853014">
      <w:pPr>
        <w:pStyle w:val="Heading2"/>
      </w:pPr>
      <w:r>
        <w:t>*   Committed and pushed all changes to your repository.</w:t>
      </w:r>
    </w:p>
    <w:p w:rsidR="00853014" w:rsidRDefault="00853014" w:rsidP="00853014">
      <w:pPr>
        <w:pStyle w:val="Heading2"/>
      </w:pPr>
    </w:p>
    <w:p w:rsidR="00E563C5" w:rsidRDefault="00853014" w:rsidP="00853014">
      <w:pPr>
        <w:pStyle w:val="Heading2"/>
      </w:pPr>
      <w:r>
        <w:t>The project is now more modular, robust, and aligned with the scaffold you provided. I am ready for your next instruction.</w:t>
      </w:r>
    </w:p>
    <w:p w:rsidR="00157DAF" w:rsidRPr="00157DAF" w:rsidRDefault="00157DAF" w:rsidP="00157DAF">
      <w:bookmarkStart w:id="0" w:name="_GoBack"/>
      <w:bookmarkEnd w:id="0"/>
    </w:p>
    <w:sectPr w:rsidR="00157DAF" w:rsidRPr="00157DAF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7B" w:rsidRDefault="00F45D7B">
      <w:pPr>
        <w:spacing w:after="0" w:line="240" w:lineRule="auto"/>
      </w:pPr>
      <w:r>
        <w:separator/>
      </w:r>
    </w:p>
  </w:endnote>
  <w:endnote w:type="continuationSeparator" w:id="0">
    <w:p w:rsidR="00F45D7B" w:rsidRDefault="00F4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893270"/>
      <w:docPartObj>
        <w:docPartGallery w:val="Page Numbers (Top of Page)"/>
        <w:docPartUnique/>
      </w:docPartObj>
    </w:sdtPr>
    <w:sdtEndPr/>
    <w:sdtContent>
      <w:p w:rsidR="00E563C5" w:rsidRDefault="00F45D7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7B" w:rsidRDefault="00F45D7B">
      <w:pPr>
        <w:spacing w:after="0" w:line="240" w:lineRule="auto"/>
      </w:pPr>
      <w:r>
        <w:separator/>
      </w:r>
    </w:p>
  </w:footnote>
  <w:footnote w:type="continuationSeparator" w:id="0">
    <w:p w:rsidR="00F45D7B" w:rsidRDefault="00F45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14"/>
    <w:rsid w:val="00157DAF"/>
    <w:rsid w:val="00853014"/>
    <w:rsid w:val="00E563C5"/>
    <w:rsid w:val="00F4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3F210"/>
  <w15:chartTrackingRefBased/>
  <w15:docId w15:val="{A53A0794-1E85-994E-89FA-8FBDE167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fi/Library/Containers/com.microsoft.Word/Data/Library/Application%20Support/Microsoft/Office/16.0/DTS/en-US%7b90399EE2-05D7-4B4F-B0FD-B5D0714B4E6D%7d/%7b63AAD27C-3B7C-8143-9F12-82ADF8DB9780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4</TotalTime>
  <Pages>8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OSX</dc:creator>
  <cp:keywords/>
  <dc:description/>
  <cp:lastModifiedBy>Microsoft OSX</cp:lastModifiedBy>
  <cp:revision>2</cp:revision>
  <dcterms:created xsi:type="dcterms:W3CDTF">2025-06-13T12:39:00Z</dcterms:created>
  <dcterms:modified xsi:type="dcterms:W3CDTF">2025-06-13T12:59:00Z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